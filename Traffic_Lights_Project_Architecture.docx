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66576" w14:textId="45456850"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45149802" w14:textId="6EA3E1DC" w:rsidR="003B14D9" w:rsidRPr="00D5413C" w:rsidRDefault="003B14D9" w:rsidP="003B14D9">
      <w:pPr>
        <w:pStyle w:val="Title"/>
      </w:pPr>
      <w:r>
        <w:t>Traffic Lights Project – Architecture</w:t>
      </w:r>
    </w:p>
    <w:p w14:paraId="1EA54F9A" w14:textId="55C92678" w:rsidR="00C6554A" w:rsidRDefault="003B14D9" w:rsidP="00C6554A">
      <w:pPr>
        <w:pStyle w:val="ContactInfo"/>
      </w:pPr>
      <w:r>
        <w:t>Ammar Ahmed</w:t>
      </w:r>
      <w:r w:rsidR="00C6554A">
        <w:t xml:space="preserve"> | </w:t>
      </w:r>
      <w:r>
        <w:t>Embedded Systems Professional</w:t>
      </w:r>
      <w:r w:rsidR="00C6554A">
        <w:br w:type="page"/>
      </w:r>
    </w:p>
    <w:p w14:paraId="46EB7A6C" w14:textId="4A509B6B" w:rsidR="00C6554A" w:rsidRDefault="00192A91" w:rsidP="00C6554A">
      <w:pPr>
        <w:pStyle w:val="Heading1"/>
      </w:pPr>
      <w:r>
        <w:lastRenderedPageBreak/>
        <w:t>System Description</w:t>
      </w:r>
    </w:p>
    <w:p w14:paraId="1A7268D7" w14:textId="77777777" w:rsidR="00894C41" w:rsidRPr="00894C41" w:rsidRDefault="00894C41" w:rsidP="00894C41">
      <w:r w:rsidRPr="00894C41">
        <w:t>Software requirements:</w:t>
      </w:r>
      <w:r w:rsidRPr="00894C41">
        <w:br/>
        <w:t>In normal mode:</w:t>
      </w:r>
    </w:p>
    <w:p w14:paraId="322CB455" w14:textId="77777777" w:rsidR="00894C41" w:rsidRPr="00894C41" w:rsidRDefault="00894C41" w:rsidP="00894C41">
      <w:r w:rsidRPr="00894C41">
        <w:t>Cars' LEDs will be changed every five seconds starting from Green then yellow then red then yellow then Green.</w:t>
      </w:r>
    </w:p>
    <w:p w14:paraId="780EEB81" w14:textId="77777777" w:rsidR="00894C41" w:rsidRPr="00894C41" w:rsidRDefault="00894C41" w:rsidP="00894C41">
      <w:r w:rsidRPr="00894C41">
        <w:t>The Yellow LED will blink for five seconds before moving to Green or Red LEDs.</w:t>
      </w:r>
    </w:p>
    <w:p w14:paraId="6F6DB0C4" w14:textId="77777777" w:rsidR="00894C41" w:rsidRPr="00894C41" w:rsidRDefault="00894C41" w:rsidP="00894C41">
      <w:r w:rsidRPr="00894C41">
        <w:t>In pedestrian mode:</w:t>
      </w:r>
    </w:p>
    <w:p w14:paraId="5E23479D" w14:textId="77777777" w:rsidR="00894C41" w:rsidRPr="00894C41" w:rsidRDefault="00894C41" w:rsidP="00894C41">
      <w:r w:rsidRPr="00894C41">
        <w:t>Change from normal mode to pedestrian mode when the pedestrian button is pressed.</w:t>
      </w:r>
    </w:p>
    <w:p w14:paraId="0A7F27FB" w14:textId="77777777" w:rsidR="00894C41" w:rsidRPr="00894C41" w:rsidRDefault="00894C41" w:rsidP="00894C41">
      <w:r w:rsidRPr="00894C41">
        <w:t>If pressed when the cars' Red LED is on, the pedestrian's Green LED and the cars' Red LEDs will be on for five seconds, this means that pedestrians can cross the street while the pedestrian's Green LED is on.</w:t>
      </w:r>
    </w:p>
    <w:p w14:paraId="4B2D88C5" w14:textId="77777777" w:rsidR="00894C41" w:rsidRPr="00894C41" w:rsidRDefault="00894C41" w:rsidP="00894C41">
      <w:r w:rsidRPr="00894C41">
        <w:t>If pressed when the cars' Green LED is on or the cars' Yellow LED is blinking, the pedestrian Red LED will be on then both Yellow LEDs start to blink for five seconds, then the cars' Red LED and pedestrian Green LEDs are on for five seconds, this means that pedestrian must wait until the Green LED is on.</w:t>
      </w:r>
    </w:p>
    <w:p w14:paraId="2CE4DD70" w14:textId="77777777" w:rsidR="00894C41" w:rsidRPr="00894C41" w:rsidRDefault="00894C41" w:rsidP="00894C41">
      <w:r w:rsidRPr="00894C41">
        <w:t>At the end of the two states, the cars' Red LED will be off and both Yellow LEDs start blinking for 5 seconds and the pedestrian's Green LED is still on.</w:t>
      </w:r>
    </w:p>
    <w:p w14:paraId="630FCC6E" w14:textId="77777777" w:rsidR="00894C41" w:rsidRPr="00894C41" w:rsidRDefault="00894C41" w:rsidP="00894C41">
      <w:r w:rsidRPr="00894C41">
        <w:t xml:space="preserve">After the five seconds the pedestrian Green LED will be </w:t>
      </w:r>
      <w:proofErr w:type="gramStart"/>
      <w:r w:rsidRPr="00894C41">
        <w:t>off</w:t>
      </w:r>
      <w:proofErr w:type="gramEnd"/>
      <w:r w:rsidRPr="00894C41">
        <w:t xml:space="preserve"> and both the pedestrian Red LED and the cars' Green LED will be on.</w:t>
      </w:r>
    </w:p>
    <w:p w14:paraId="70228162" w14:textId="1ECD1FD6" w:rsidR="00C528C2" w:rsidRDefault="00894C41" w:rsidP="00894C41">
      <w:r w:rsidRPr="00894C41">
        <w:t>Traffic lights signals are going to the normal mode again.</w:t>
      </w:r>
    </w:p>
    <w:p w14:paraId="3E4B1B66" w14:textId="77777777" w:rsidR="00C528C2" w:rsidRDefault="00C528C2">
      <w:r>
        <w:br w:type="page"/>
      </w:r>
    </w:p>
    <w:p w14:paraId="6D3ED70E" w14:textId="1827FA46" w:rsidR="00894C41" w:rsidRDefault="00C528C2" w:rsidP="00C528C2">
      <w:pPr>
        <w:pStyle w:val="Heading1"/>
      </w:pPr>
      <w:r>
        <w:lastRenderedPageBreak/>
        <w:t>F</w:t>
      </w:r>
      <w:r w:rsidR="00B40A72">
        <w:t>older Structure</w:t>
      </w:r>
    </w:p>
    <w:p w14:paraId="5676E795" w14:textId="3DBFA699" w:rsidR="006E2EA2" w:rsidRPr="006E2EA2" w:rsidRDefault="00C528C2" w:rsidP="00C528C2">
      <w:pPr>
        <w:jc w:val="center"/>
      </w:pPr>
      <w:r w:rsidRPr="00C528C2">
        <w:rPr>
          <w:noProof/>
        </w:rPr>
        <w:drawing>
          <wp:inline distT="0" distB="0" distL="0" distR="0" wp14:anchorId="1FDB7B55" wp14:editId="18B03AEF">
            <wp:extent cx="2429301" cy="7633054"/>
            <wp:effectExtent l="0" t="0" r="9525" b="635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7"/>
                    <a:srcRect r="84080"/>
                    <a:stretch/>
                  </pic:blipFill>
                  <pic:spPr bwMode="auto">
                    <a:xfrm>
                      <a:off x="0" y="0"/>
                      <a:ext cx="2436555" cy="7655847"/>
                    </a:xfrm>
                    <a:prstGeom prst="rect">
                      <a:avLst/>
                    </a:prstGeom>
                    <a:ln>
                      <a:noFill/>
                    </a:ln>
                    <a:extLst>
                      <a:ext uri="{53640926-AAD7-44D8-BBD7-CCE9431645EC}">
                        <a14:shadowObscured xmlns:a14="http://schemas.microsoft.com/office/drawing/2010/main"/>
                      </a:ext>
                    </a:extLst>
                  </pic:spPr>
                </pic:pic>
              </a:graphicData>
            </a:graphic>
          </wp:inline>
        </w:drawing>
      </w:r>
    </w:p>
    <w:p w14:paraId="6409EF0F" w14:textId="19E5441B" w:rsidR="00192A91" w:rsidRDefault="00051E8A" w:rsidP="00051E8A">
      <w:pPr>
        <w:pStyle w:val="Heading1"/>
      </w:pPr>
      <w:r>
        <w:lastRenderedPageBreak/>
        <w:t>System Design</w:t>
      </w:r>
    </w:p>
    <w:p w14:paraId="0B7276CF" w14:textId="342E69FE" w:rsidR="0041444A" w:rsidRDefault="0041444A" w:rsidP="0041444A">
      <w:pPr>
        <w:pStyle w:val="Heading2"/>
      </w:pPr>
      <w:r>
        <w:t>Lib Layer</w:t>
      </w:r>
    </w:p>
    <w:p w14:paraId="73A4FA81" w14:textId="0059BC4C" w:rsidR="0041444A" w:rsidRDefault="008F72E2" w:rsidP="008F72E2">
      <w:pPr>
        <w:pStyle w:val="ListParagraph"/>
        <w:numPr>
          <w:ilvl w:val="0"/>
          <w:numId w:val="19"/>
        </w:numPr>
      </w:pPr>
      <w:r>
        <w:t>STD_TYPES</w:t>
      </w:r>
    </w:p>
    <w:p w14:paraId="0D996BB5" w14:textId="6F7A1A47" w:rsidR="008F72E2" w:rsidRPr="0041444A" w:rsidRDefault="008F72E2" w:rsidP="008F72E2">
      <w:pPr>
        <w:pStyle w:val="ListParagraph"/>
        <w:numPr>
          <w:ilvl w:val="0"/>
          <w:numId w:val="19"/>
        </w:numPr>
      </w:pPr>
      <w:r>
        <w:t>BIT_MATHS</w:t>
      </w:r>
    </w:p>
    <w:p w14:paraId="49B3F05C" w14:textId="1D046F91" w:rsidR="00AB663C" w:rsidRDefault="00AB663C" w:rsidP="00AB663C">
      <w:pPr>
        <w:pStyle w:val="Heading2"/>
      </w:pPr>
      <w:r>
        <w:t>MCAL Layer</w:t>
      </w:r>
    </w:p>
    <w:p w14:paraId="4E38DBE6" w14:textId="580E104E" w:rsidR="00AB663C" w:rsidRDefault="0093117D" w:rsidP="0093117D">
      <w:pPr>
        <w:pStyle w:val="ListParagraph"/>
        <w:numPr>
          <w:ilvl w:val="0"/>
          <w:numId w:val="18"/>
        </w:numPr>
      </w:pPr>
      <w:r>
        <w:t>DIO</w:t>
      </w:r>
    </w:p>
    <w:p w14:paraId="2E945B4D" w14:textId="5315A070" w:rsidR="00A06A14" w:rsidRDefault="00A06A14" w:rsidP="0093117D">
      <w:pPr>
        <w:pStyle w:val="ListParagraph"/>
        <w:numPr>
          <w:ilvl w:val="0"/>
          <w:numId w:val="18"/>
        </w:numPr>
      </w:pPr>
      <w:r>
        <w:t>Timer</w:t>
      </w:r>
    </w:p>
    <w:p w14:paraId="7FB8D75A" w14:textId="6AE982D5" w:rsidR="00A06A14" w:rsidRDefault="00A06A14" w:rsidP="0093117D">
      <w:pPr>
        <w:pStyle w:val="ListParagraph"/>
        <w:numPr>
          <w:ilvl w:val="0"/>
          <w:numId w:val="18"/>
        </w:numPr>
      </w:pPr>
      <w:r>
        <w:t>Interrupt</w:t>
      </w:r>
    </w:p>
    <w:p w14:paraId="1B4D0EBB" w14:textId="25403526" w:rsidR="00A06A14" w:rsidRDefault="00344CE3" w:rsidP="007C7DE5">
      <w:pPr>
        <w:pStyle w:val="Heading2"/>
      </w:pPr>
      <w:r>
        <w:t>ECUAL</w:t>
      </w:r>
      <w:r w:rsidR="007C7DE5">
        <w:t xml:space="preserve"> Layer</w:t>
      </w:r>
    </w:p>
    <w:p w14:paraId="287E47BE" w14:textId="559F1122" w:rsidR="007C7DE5" w:rsidRDefault="007B0DFF" w:rsidP="00344CE3">
      <w:pPr>
        <w:pStyle w:val="ListParagraph"/>
        <w:numPr>
          <w:ilvl w:val="0"/>
          <w:numId w:val="20"/>
        </w:numPr>
      </w:pPr>
      <w:r>
        <w:t>LED</w:t>
      </w:r>
    </w:p>
    <w:p w14:paraId="526124A9" w14:textId="0F604A20" w:rsidR="007B0DFF" w:rsidRDefault="007B0DFF" w:rsidP="00344CE3">
      <w:pPr>
        <w:pStyle w:val="ListParagraph"/>
        <w:numPr>
          <w:ilvl w:val="0"/>
          <w:numId w:val="20"/>
        </w:numPr>
      </w:pPr>
      <w:r>
        <w:t>Switch</w:t>
      </w:r>
    </w:p>
    <w:p w14:paraId="7C0858C8" w14:textId="5414E25F" w:rsidR="007E6A5D" w:rsidRDefault="007E6A5D" w:rsidP="00344CE3">
      <w:pPr>
        <w:pStyle w:val="ListParagraph"/>
        <w:numPr>
          <w:ilvl w:val="0"/>
          <w:numId w:val="20"/>
        </w:numPr>
      </w:pPr>
      <w:proofErr w:type="spellStart"/>
      <w:r>
        <w:t>HW_Timer</w:t>
      </w:r>
      <w:proofErr w:type="spellEnd"/>
    </w:p>
    <w:p w14:paraId="680A312F" w14:textId="5112ECB9" w:rsidR="007B0DFF" w:rsidRDefault="004106A1" w:rsidP="004106A1">
      <w:pPr>
        <w:pStyle w:val="Heading2"/>
      </w:pPr>
      <w:r>
        <w:t>Application</w:t>
      </w:r>
    </w:p>
    <w:p w14:paraId="5E1046E1" w14:textId="0C06A9D4" w:rsidR="004106A1" w:rsidRDefault="00B156F7" w:rsidP="00C878FD">
      <w:pPr>
        <w:pStyle w:val="ListParagraph"/>
        <w:numPr>
          <w:ilvl w:val="0"/>
          <w:numId w:val="21"/>
        </w:numPr>
      </w:pPr>
      <w:proofErr w:type="spellStart"/>
      <w:r>
        <w:t>APP_main</w:t>
      </w:r>
      <w:proofErr w:type="spellEnd"/>
    </w:p>
    <w:p w14:paraId="6C403341" w14:textId="1ED71C48" w:rsidR="00C878FD" w:rsidRDefault="006906A3" w:rsidP="00C878FD">
      <w:pPr>
        <w:pStyle w:val="ListParagraph"/>
        <w:numPr>
          <w:ilvl w:val="0"/>
          <w:numId w:val="21"/>
        </w:numPr>
      </w:pPr>
      <w:proofErr w:type="spellStart"/>
      <w:r>
        <w:t>Normal_mode</w:t>
      </w:r>
      <w:proofErr w:type="spellEnd"/>
    </w:p>
    <w:p w14:paraId="3D64BF23" w14:textId="0E78CC38" w:rsidR="006906A3" w:rsidRDefault="006906A3" w:rsidP="00C878FD">
      <w:pPr>
        <w:pStyle w:val="ListParagraph"/>
        <w:numPr>
          <w:ilvl w:val="0"/>
          <w:numId w:val="21"/>
        </w:numPr>
      </w:pPr>
      <w:proofErr w:type="spellStart"/>
      <w:r>
        <w:t>Ped_mode</w:t>
      </w:r>
      <w:proofErr w:type="spellEnd"/>
    </w:p>
    <w:p w14:paraId="4B3F2B47" w14:textId="2D27368B" w:rsidR="00CD1D19" w:rsidRDefault="00CD1D19" w:rsidP="00CD1D19"/>
    <w:p w14:paraId="76921088" w14:textId="47AEDDE6" w:rsidR="00CD1D19" w:rsidRDefault="00CD1D19" w:rsidP="00CD1D19">
      <w:r>
        <w:br w:type="page"/>
      </w:r>
    </w:p>
    <w:p w14:paraId="4277DF9C" w14:textId="244D2A89" w:rsidR="00051E8A" w:rsidRDefault="00EE7C98" w:rsidP="00141F97">
      <w:pPr>
        <w:pStyle w:val="Heading1"/>
      </w:pPr>
      <w:r>
        <w:lastRenderedPageBreak/>
        <w:t>State Machine</w:t>
      </w:r>
    </w:p>
    <w:p w14:paraId="3F657D78" w14:textId="13A3DD49" w:rsidR="00891384" w:rsidRPr="00891384" w:rsidRDefault="007265AE" w:rsidP="00891384">
      <w:r w:rsidRPr="007265AE">
        <w:drawing>
          <wp:inline distT="0" distB="0" distL="0" distR="0" wp14:anchorId="106CF9D0" wp14:editId="516C3FFB">
            <wp:extent cx="5486400" cy="458914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486400" cy="4589145"/>
                    </a:xfrm>
                    <a:prstGeom prst="rect">
                      <a:avLst/>
                    </a:prstGeom>
                  </pic:spPr>
                </pic:pic>
              </a:graphicData>
            </a:graphic>
          </wp:inline>
        </w:drawing>
      </w:r>
    </w:p>
    <w:p w14:paraId="6EFB9B3F" w14:textId="5D91566B" w:rsidR="00EE7C98" w:rsidRPr="00EE7C98" w:rsidRDefault="00E50867" w:rsidP="00E50867">
      <w:pPr>
        <w:pStyle w:val="Heading1"/>
      </w:pPr>
      <w:r>
        <w:t>System Constraints</w:t>
      </w:r>
    </w:p>
    <w:p w14:paraId="7DBAF831" w14:textId="5A1E218C" w:rsidR="00E56D66" w:rsidRDefault="00E56D66" w:rsidP="00141F97"/>
    <w:p w14:paraId="50F9EC39" w14:textId="77777777" w:rsidR="00E56D66" w:rsidRDefault="00E56D66">
      <w:r>
        <w:br w:type="page"/>
      </w:r>
    </w:p>
    <w:p w14:paraId="1460A171" w14:textId="07626964" w:rsidR="00141F97" w:rsidRDefault="00E56D66" w:rsidP="00E56D66">
      <w:pPr>
        <w:pStyle w:val="Heading1"/>
      </w:pPr>
      <w:r>
        <w:lastRenderedPageBreak/>
        <w:t>Flowchart</w:t>
      </w:r>
    </w:p>
    <w:p w14:paraId="6571E30A" w14:textId="5001FBD0" w:rsidR="00E56D66" w:rsidRDefault="00643926" w:rsidP="006A08E3">
      <w:pPr>
        <w:jc w:val="center"/>
      </w:pPr>
      <w:r w:rsidRPr="00643926">
        <w:drawing>
          <wp:inline distT="0" distB="0" distL="0" distR="0" wp14:anchorId="5B88839E" wp14:editId="3077AC50">
            <wp:extent cx="2606723" cy="7635949"/>
            <wp:effectExtent l="0" t="0" r="3175"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2610536" cy="7647119"/>
                    </a:xfrm>
                    <a:prstGeom prst="rect">
                      <a:avLst/>
                    </a:prstGeom>
                  </pic:spPr>
                </pic:pic>
              </a:graphicData>
            </a:graphic>
          </wp:inline>
        </w:drawing>
      </w:r>
    </w:p>
    <w:p w14:paraId="772644F5" w14:textId="4AD49D20" w:rsidR="00DF37D6" w:rsidRDefault="00DF37D6" w:rsidP="006A08E3">
      <w:pPr>
        <w:jc w:val="center"/>
      </w:pPr>
      <w:r w:rsidRPr="00DF37D6">
        <w:lastRenderedPageBreak/>
        <w:drawing>
          <wp:inline distT="0" distB="0" distL="0" distR="0" wp14:anchorId="599CB090" wp14:editId="17C54797">
            <wp:extent cx="2534004" cy="68589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2534004" cy="6858957"/>
                    </a:xfrm>
                    <a:prstGeom prst="rect">
                      <a:avLst/>
                    </a:prstGeom>
                  </pic:spPr>
                </pic:pic>
              </a:graphicData>
            </a:graphic>
          </wp:inline>
        </w:drawing>
      </w:r>
    </w:p>
    <w:p w14:paraId="0D6CD23E" w14:textId="72013E77" w:rsidR="00E56D66" w:rsidRPr="00E56D66" w:rsidRDefault="00E56D66" w:rsidP="00934319"/>
    <w:p w14:paraId="5AF9E258" w14:textId="258EA5C7" w:rsidR="002C74C0" w:rsidRDefault="00934319"/>
    <w:sectPr w:rsidR="002C74C0">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0146C" w14:textId="77777777" w:rsidR="00F26164" w:rsidRDefault="00F26164" w:rsidP="00C6554A">
      <w:pPr>
        <w:spacing w:before="0" w:after="0" w:line="240" w:lineRule="auto"/>
      </w:pPr>
      <w:r>
        <w:separator/>
      </w:r>
    </w:p>
  </w:endnote>
  <w:endnote w:type="continuationSeparator" w:id="0">
    <w:p w14:paraId="0CA28364" w14:textId="77777777" w:rsidR="00F26164" w:rsidRDefault="00F2616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AFCAC"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9D773" w14:textId="77777777" w:rsidR="00F26164" w:rsidRDefault="00F26164" w:rsidP="00C6554A">
      <w:pPr>
        <w:spacing w:before="0" w:after="0" w:line="240" w:lineRule="auto"/>
      </w:pPr>
      <w:r>
        <w:separator/>
      </w:r>
    </w:p>
  </w:footnote>
  <w:footnote w:type="continuationSeparator" w:id="0">
    <w:p w14:paraId="0AFCD825" w14:textId="77777777" w:rsidR="00F26164" w:rsidRDefault="00F2616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111A16"/>
    <w:multiLevelType w:val="hybridMultilevel"/>
    <w:tmpl w:val="E558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E0696"/>
    <w:multiLevelType w:val="multilevel"/>
    <w:tmpl w:val="A4C0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DF165C"/>
    <w:multiLevelType w:val="hybridMultilevel"/>
    <w:tmpl w:val="11EC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04BD8"/>
    <w:multiLevelType w:val="hybridMultilevel"/>
    <w:tmpl w:val="AFF0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C964CE"/>
    <w:multiLevelType w:val="hybridMultilevel"/>
    <w:tmpl w:val="0952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B7BA3"/>
    <w:multiLevelType w:val="multilevel"/>
    <w:tmpl w:val="EE444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41760">
    <w:abstractNumId w:val="9"/>
  </w:num>
  <w:num w:numId="2" w16cid:durableId="430858002">
    <w:abstractNumId w:val="8"/>
  </w:num>
  <w:num w:numId="3" w16cid:durableId="528566410">
    <w:abstractNumId w:val="8"/>
  </w:num>
  <w:num w:numId="4" w16cid:durableId="341015088">
    <w:abstractNumId w:val="9"/>
  </w:num>
  <w:num w:numId="5" w16cid:durableId="1456943917">
    <w:abstractNumId w:val="16"/>
  </w:num>
  <w:num w:numId="6" w16cid:durableId="1059402627">
    <w:abstractNumId w:val="10"/>
  </w:num>
  <w:num w:numId="7" w16cid:durableId="87509564">
    <w:abstractNumId w:val="11"/>
  </w:num>
  <w:num w:numId="8" w16cid:durableId="1039740853">
    <w:abstractNumId w:val="7"/>
  </w:num>
  <w:num w:numId="9" w16cid:durableId="243803960">
    <w:abstractNumId w:val="6"/>
  </w:num>
  <w:num w:numId="10" w16cid:durableId="869804718">
    <w:abstractNumId w:val="5"/>
  </w:num>
  <w:num w:numId="11" w16cid:durableId="798260190">
    <w:abstractNumId w:val="4"/>
  </w:num>
  <w:num w:numId="12" w16cid:durableId="1362315182">
    <w:abstractNumId w:val="3"/>
  </w:num>
  <w:num w:numId="13" w16cid:durableId="1320384730">
    <w:abstractNumId w:val="2"/>
  </w:num>
  <w:num w:numId="14" w16cid:durableId="686054967">
    <w:abstractNumId w:val="1"/>
  </w:num>
  <w:num w:numId="15" w16cid:durableId="590360387">
    <w:abstractNumId w:val="0"/>
  </w:num>
  <w:num w:numId="16" w16cid:durableId="1321499644">
    <w:abstractNumId w:val="18"/>
  </w:num>
  <w:num w:numId="17" w16cid:durableId="1101025053">
    <w:abstractNumId w:val="13"/>
  </w:num>
  <w:num w:numId="18" w16cid:durableId="1341661286">
    <w:abstractNumId w:val="14"/>
  </w:num>
  <w:num w:numId="19" w16cid:durableId="1922181092">
    <w:abstractNumId w:val="12"/>
  </w:num>
  <w:num w:numId="20" w16cid:durableId="6371132">
    <w:abstractNumId w:val="17"/>
  </w:num>
  <w:num w:numId="21" w16cid:durableId="11250763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8D"/>
    <w:rsid w:val="00051E8A"/>
    <w:rsid w:val="000D258E"/>
    <w:rsid w:val="00141F97"/>
    <w:rsid w:val="00192A91"/>
    <w:rsid w:val="002554CD"/>
    <w:rsid w:val="00293B83"/>
    <w:rsid w:val="002B4294"/>
    <w:rsid w:val="002B5E0A"/>
    <w:rsid w:val="00333D0D"/>
    <w:rsid w:val="00344CE3"/>
    <w:rsid w:val="003B14D9"/>
    <w:rsid w:val="004106A1"/>
    <w:rsid w:val="0041444A"/>
    <w:rsid w:val="004C049F"/>
    <w:rsid w:val="005000E2"/>
    <w:rsid w:val="00643926"/>
    <w:rsid w:val="006906A3"/>
    <w:rsid w:val="006A08E3"/>
    <w:rsid w:val="006A3CE7"/>
    <w:rsid w:val="006B1090"/>
    <w:rsid w:val="006E2EA2"/>
    <w:rsid w:val="007265AE"/>
    <w:rsid w:val="007B0DFF"/>
    <w:rsid w:val="007C7DE5"/>
    <w:rsid w:val="007E6A5D"/>
    <w:rsid w:val="00891384"/>
    <w:rsid w:val="00894C41"/>
    <w:rsid w:val="008F72E2"/>
    <w:rsid w:val="0093117D"/>
    <w:rsid w:val="00934319"/>
    <w:rsid w:val="00A06A14"/>
    <w:rsid w:val="00A8778D"/>
    <w:rsid w:val="00AB663C"/>
    <w:rsid w:val="00B156F7"/>
    <w:rsid w:val="00B40A72"/>
    <w:rsid w:val="00C528C2"/>
    <w:rsid w:val="00C6554A"/>
    <w:rsid w:val="00C878FD"/>
    <w:rsid w:val="00CD1D19"/>
    <w:rsid w:val="00DF37D6"/>
    <w:rsid w:val="00E34BA5"/>
    <w:rsid w:val="00E50867"/>
    <w:rsid w:val="00E56D66"/>
    <w:rsid w:val="00ED7C44"/>
    <w:rsid w:val="00EE7C98"/>
    <w:rsid w:val="00F26164"/>
    <w:rsid w:val="00FA3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CC619"/>
  <w15:chartTrackingRefBased/>
  <w15:docId w15:val="{31382F98-3511-4090-A53F-B6C144BC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894C4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unhideWhenUsed/>
    <w:qFormat/>
    <w:rsid w:val="00931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78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91</TotalTime>
  <Pages>7</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Ahmed</dc:creator>
  <cp:keywords/>
  <dc:description/>
  <cp:lastModifiedBy>Ammar Ahmed Mohamed-Abdelsalam Ibrahim</cp:lastModifiedBy>
  <cp:revision>37</cp:revision>
  <dcterms:created xsi:type="dcterms:W3CDTF">2022-09-18T08:28:00Z</dcterms:created>
  <dcterms:modified xsi:type="dcterms:W3CDTF">2022-10-11T10:09:00Z</dcterms:modified>
</cp:coreProperties>
</file>